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A9" w:rsidRPr="001911AF" w:rsidRDefault="3ABB6ECD" w:rsidP="3ABB6ECD">
      <w:pPr>
        <w:jc w:val="center"/>
        <w:rPr>
          <w:sz w:val="60"/>
          <w:szCs w:val="60"/>
        </w:rPr>
      </w:pPr>
      <w:bookmarkStart w:id="0" w:name="_GoBack"/>
      <w:bookmarkEnd w:id="0"/>
      <w:r w:rsidRPr="001911AF">
        <w:rPr>
          <w:rFonts w:ascii="Arial" w:eastAsia="Arial" w:hAnsi="Arial" w:cs="Arial"/>
          <w:b/>
          <w:bCs/>
          <w:sz w:val="60"/>
          <w:szCs w:val="60"/>
        </w:rPr>
        <w:t xml:space="preserve">Projeto </w:t>
      </w:r>
      <w:r w:rsidR="00A51957" w:rsidRPr="001911AF">
        <w:rPr>
          <w:rFonts w:ascii="Arial" w:eastAsia="Arial" w:hAnsi="Arial" w:cs="Arial"/>
          <w:b/>
          <w:bCs/>
          <w:sz w:val="60"/>
          <w:szCs w:val="60"/>
        </w:rPr>
        <w:t>Roga Multimarcas</w:t>
      </w:r>
    </w:p>
    <w:p w:rsidR="3ABB6ECD" w:rsidRPr="0040039E" w:rsidRDefault="3ABB6ECD" w:rsidP="3ABB6ECD">
      <w:pPr>
        <w:jc w:val="center"/>
        <w:rPr>
          <w:sz w:val="32"/>
          <w:szCs w:val="32"/>
        </w:rPr>
      </w:pPr>
      <w:r w:rsidRPr="0040039E">
        <w:rPr>
          <w:rFonts w:ascii="Arial" w:eastAsia="Arial" w:hAnsi="Arial" w:cs="Arial"/>
          <w:b/>
          <w:bCs/>
          <w:sz w:val="32"/>
          <w:szCs w:val="32"/>
        </w:rPr>
        <w:t xml:space="preserve">Especificação de Caso de Uso: UC01 </w:t>
      </w:r>
      <w:r w:rsidR="0040039E" w:rsidRPr="0040039E">
        <w:rPr>
          <w:rFonts w:ascii="Arial" w:eastAsia="Arial" w:hAnsi="Arial" w:cs="Arial"/>
          <w:b/>
          <w:bCs/>
          <w:sz w:val="32"/>
          <w:szCs w:val="32"/>
        </w:rPr>
        <w:t>Cadastrar Usuário</w:t>
      </w:r>
    </w:p>
    <w:p w:rsidR="3ABB6ECD" w:rsidRPr="001911AF" w:rsidRDefault="3ABB6ECD" w:rsidP="3ABB6ECD">
      <w:pPr>
        <w:jc w:val="center"/>
      </w:pP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Visão Geral e Objetivos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Este caso</w:t>
      </w:r>
      <w:r w:rsidR="001911AF" w:rsidRPr="001911AF">
        <w:rPr>
          <w:rFonts w:ascii="Arial" w:eastAsia="Arial" w:hAnsi="Arial" w:cs="Arial"/>
          <w:sz w:val="24"/>
          <w:szCs w:val="24"/>
        </w:rPr>
        <w:t xml:space="preserve"> de uso permite que o usuário </w:t>
      </w:r>
      <w:r w:rsidR="005240EB">
        <w:rPr>
          <w:rFonts w:ascii="Arial" w:eastAsia="Arial" w:hAnsi="Arial" w:cs="Arial"/>
          <w:sz w:val="24"/>
          <w:szCs w:val="24"/>
        </w:rPr>
        <w:t>realize o cadastro para visualizar os produtos</w:t>
      </w:r>
      <w:r w:rsidRPr="001911AF">
        <w:rPr>
          <w:rFonts w:ascii="Arial" w:eastAsia="Arial" w:hAnsi="Arial" w:cs="Arial"/>
          <w:sz w:val="24"/>
          <w:szCs w:val="24"/>
        </w:rPr>
        <w:t xml:space="preserve"> disponiveis e </w:t>
      </w:r>
      <w:r w:rsidR="001911AF" w:rsidRPr="001911AF">
        <w:rPr>
          <w:rFonts w:ascii="Arial" w:eastAsia="Arial" w:hAnsi="Arial" w:cs="Arial"/>
          <w:sz w:val="24"/>
          <w:szCs w:val="24"/>
        </w:rPr>
        <w:t>efetuar compra</w:t>
      </w:r>
      <w:r w:rsidRPr="001911AF">
        <w:rPr>
          <w:rFonts w:ascii="Arial" w:eastAsia="Arial" w:hAnsi="Arial" w:cs="Arial"/>
          <w:sz w:val="24"/>
          <w:szCs w:val="24"/>
        </w:rPr>
        <w:t>.</w:t>
      </w:r>
      <w:r w:rsidRPr="001911AF">
        <w:br/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Atores Envolvidos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Pré-Condições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Nenhuma.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Pós-Condições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sz w:val="24"/>
          <w:szCs w:val="24"/>
        </w:rPr>
        <w:t>Usuário registrado com todos os dados necessários para ser confirmado o cadastro.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4"/>
          <w:szCs w:val="24"/>
        </w:rPr>
        <w:t>Fluxo de Eventos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Básico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1.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acessando o site conforme a interface I01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2.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</w:t>
      </w:r>
      <w:r w:rsidR="005240EB">
        <w:rPr>
          <w:rFonts w:ascii="Arial" w:eastAsia="Arial" w:hAnsi="Arial" w:cs="Arial"/>
          <w:i/>
          <w:iCs/>
          <w:sz w:val="20"/>
          <w:szCs w:val="20"/>
        </w:rPr>
        <w:t>ário seleciona a opção "Cadastre-se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"</w:t>
      </w:r>
    </w:p>
    <w:p w:rsidR="3ABB6ECD" w:rsidRPr="001911AF" w:rsidRDefault="009E2B31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3. 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exibe a interface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02,solicitando os dados do usuário.</w:t>
      </w:r>
    </w:p>
    <w:p w:rsidR="009E2B31" w:rsidRPr="001911AF" w:rsidRDefault="009E2B31" w:rsidP="3ABB6ECD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4.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>Usuário in</w:t>
      </w:r>
      <w:r w:rsidR="005240EB">
        <w:rPr>
          <w:rFonts w:ascii="Arial" w:eastAsia="Arial" w:hAnsi="Arial" w:cs="Arial"/>
          <w:i/>
          <w:iCs/>
          <w:sz w:val="20"/>
          <w:szCs w:val="20"/>
        </w:rPr>
        <w:t>forma todos os dados solicitados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 e seleciona opção "Finalizar Cadastro"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.</w:t>
      </w:r>
      <w:r w:rsidR="005240EB">
        <w:rPr>
          <w:rFonts w:ascii="Arial" w:eastAsia="Arial" w:hAnsi="Arial" w:cs="Arial"/>
          <w:i/>
          <w:iCs/>
          <w:sz w:val="20"/>
          <w:szCs w:val="20"/>
        </w:rPr>
        <w:t xml:space="preserve"> Sistema válida os dados e registra o novo usuário.</w:t>
      </w:r>
    </w:p>
    <w:p w:rsidR="3ABB6ECD" w:rsidRPr="001911AF" w:rsidRDefault="001911AF" w:rsidP="3ABB6ECD">
      <w:pPr>
        <w:ind w:left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5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Sistema informa </w:t>
      </w:r>
      <w:r w:rsidR="009E2B31" w:rsidRPr="001911AF">
        <w:rPr>
          <w:rFonts w:ascii="Arial" w:eastAsia="Arial" w:hAnsi="Arial" w:cs="Arial"/>
          <w:i/>
          <w:iCs/>
          <w:sz w:val="20"/>
          <w:szCs w:val="20"/>
        </w:rPr>
        <w:t>que o usuário foi cadastrado</w:t>
      </w:r>
      <w:r w:rsidR="3ABB6ECD" w:rsidRPr="001911AF">
        <w:rPr>
          <w:rFonts w:ascii="Arial" w:eastAsia="Arial" w:hAnsi="Arial" w:cs="Arial"/>
          <w:i/>
          <w:iCs/>
          <w:sz w:val="20"/>
          <w:szCs w:val="20"/>
        </w:rPr>
        <w:t xml:space="preserve"> com sucesso.</w:t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Fluxo de Exceção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E01 Usuário já cadastrado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>co , o sistema verifica se o Nome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e E-mail registrados já estao registrados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</w:t>
      </w:r>
      <w:r w:rsidR="001911AF" w:rsidRPr="001911AF">
        <w:rPr>
          <w:rFonts w:ascii="Arial" w:eastAsia="Arial" w:hAnsi="Arial" w:cs="Arial"/>
          <w:i/>
          <w:iCs/>
          <w:sz w:val="20"/>
          <w:szCs w:val="20"/>
        </w:rPr>
        <w:t>ema informa ao usuário que o Nome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e/ou e-mail cadastrado já existe no sistema.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O caso de uso é encerrado.</w:t>
      </w:r>
    </w:p>
    <w:p w:rsidR="3ABB6ECD" w:rsidRPr="001911AF" w:rsidRDefault="3ABB6ECD" w:rsidP="3ABB6ECD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E02 Dados incompletos ou inválidos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básico, o sistema verifica se foram preenchidos todo</w:t>
      </w:r>
      <w:r w:rsidR="00BC3488">
        <w:rPr>
          <w:rFonts w:ascii="Arial" w:eastAsia="Arial" w:hAnsi="Arial" w:cs="Arial"/>
          <w:i/>
          <w:iCs/>
          <w:sz w:val="20"/>
          <w:szCs w:val="20"/>
        </w:rPr>
        <w:t>s os dados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  <w:r w:rsidR="00BC3488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informa ao usuário sobre os problemas encontrados</w:t>
      </w:r>
      <w:r w:rsidR="002B6F1D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ABB6ECD" w:rsidRPr="001911AF" w:rsidRDefault="3ABB6ECD" w:rsidP="3ABB6ECD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retorna para o passo 3 do fluxo básico</w:t>
      </w:r>
      <w:r w:rsidR="005240EB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2B6F1D" w:rsidRDefault="002B6F1D">
      <w:pPr>
        <w:rPr>
          <w:rFonts w:ascii="Arial" w:eastAsia="Arial" w:hAnsi="Arial" w:cs="Arial"/>
          <w:b/>
          <w:bCs/>
          <w:sz w:val="24"/>
          <w:szCs w:val="24"/>
        </w:rPr>
      </w:pPr>
    </w:p>
    <w:p w:rsidR="3ABB6ECD" w:rsidRPr="001911AF" w:rsidRDefault="3ABB6ECD">
      <w:r w:rsidRPr="001911AF">
        <w:rPr>
          <w:rFonts w:ascii="Arial" w:eastAsia="Arial" w:hAnsi="Arial" w:cs="Arial"/>
          <w:b/>
          <w:bCs/>
          <w:sz w:val="24"/>
          <w:szCs w:val="24"/>
        </w:rPr>
        <w:lastRenderedPageBreak/>
        <w:t>Detalhamento das Interfaces com o Usuário</w:t>
      </w:r>
    </w:p>
    <w:p w:rsidR="3ABB6ECD" w:rsidRPr="001911AF" w:rsidRDefault="00B10E42" w:rsidP="3ABB6EC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Interface </w:t>
      </w:r>
      <w:r w:rsidR="3ABB6ECD" w:rsidRPr="001911AF">
        <w:rPr>
          <w:rFonts w:ascii="Arial" w:eastAsia="Arial" w:hAnsi="Arial" w:cs="Arial"/>
          <w:b/>
          <w:bCs/>
          <w:sz w:val="20"/>
          <w:szCs w:val="20"/>
        </w:rPr>
        <w:t>01 - Pagina Inicial</w:t>
      </w:r>
    </w:p>
    <w:p w:rsidR="00EA6C59" w:rsidRPr="001911AF" w:rsidRDefault="00EA6C59" w:rsidP="3ABB6ECD">
      <w:r w:rsidRPr="001911AF">
        <w:rPr>
          <w:noProof/>
          <w:lang w:val="pt-BR" w:eastAsia="pt-BR"/>
        </w:rPr>
        <w:drawing>
          <wp:inline distT="0" distB="0" distL="0" distR="0">
            <wp:extent cx="2466975" cy="2132831"/>
            <wp:effectExtent l="19050" t="0" r="9525" b="0"/>
            <wp:docPr id="10" name="Imagem 10" descr="C:\Users\DJ PIXOTE\Desktop\ROGA MULTIMARCAS\IMAGENS\interface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J PIXOTE\Desktop\ROGA MULTIMARCAS\IMAGENS\interface\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69" cy="21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ABB6ECD" w:rsidRPr="001911AF" w:rsidRDefault="3ABB6ECD" w:rsidP="3ABB6ECD">
      <w:r w:rsidRPr="001911AF">
        <w:rPr>
          <w:rFonts w:ascii="Arial" w:eastAsia="Arial" w:hAnsi="Arial" w:cs="Arial"/>
          <w:b/>
          <w:bCs/>
          <w:sz w:val="20"/>
          <w:szCs w:val="20"/>
        </w:rPr>
        <w:t>Interface 02 - Pagina de Cadastro de Usuário</w:t>
      </w:r>
    </w:p>
    <w:p w:rsidR="00EA6C59" w:rsidRPr="001911AF" w:rsidRDefault="00EA6C59" w:rsidP="009E2B31">
      <w:r w:rsidRPr="001911AF">
        <w:rPr>
          <w:noProof/>
          <w:lang w:val="pt-BR" w:eastAsia="pt-BR"/>
        </w:rPr>
        <w:drawing>
          <wp:inline distT="0" distB="0" distL="0" distR="0">
            <wp:extent cx="2608668" cy="1885950"/>
            <wp:effectExtent l="19050" t="0" r="1182" b="0"/>
            <wp:docPr id="11" name="Imagem 11" descr="C:\Users\DJ PIXOTE\Desktop\ROGA MULTIMARCAS\IMAGENS\interface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 PIXOTE\Desktop\ROGA MULTIMARCAS\IMAGENS\interface\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23" cy="188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10" w:rsidRPr="001911AF" w:rsidRDefault="00486E10" w:rsidP="009E2B31"/>
    <w:sectPr w:rsidR="00486E10" w:rsidRPr="001911AF" w:rsidSect="006F3F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3ABB6ECD"/>
    <w:rsid w:val="001911AF"/>
    <w:rsid w:val="001D58DA"/>
    <w:rsid w:val="002B6F1D"/>
    <w:rsid w:val="002D0143"/>
    <w:rsid w:val="0040039E"/>
    <w:rsid w:val="00486E10"/>
    <w:rsid w:val="005240EB"/>
    <w:rsid w:val="0069192F"/>
    <w:rsid w:val="00695B61"/>
    <w:rsid w:val="006F3FA9"/>
    <w:rsid w:val="007D4E59"/>
    <w:rsid w:val="008414DF"/>
    <w:rsid w:val="00871BA3"/>
    <w:rsid w:val="00997328"/>
    <w:rsid w:val="009E2B31"/>
    <w:rsid w:val="00A2659D"/>
    <w:rsid w:val="00A41D39"/>
    <w:rsid w:val="00A51957"/>
    <w:rsid w:val="00B10E42"/>
    <w:rsid w:val="00BC3488"/>
    <w:rsid w:val="00EA6C59"/>
    <w:rsid w:val="00F1019C"/>
    <w:rsid w:val="3ABB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F0105-D5CB-4A17-87DA-22F0C314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21</cp:revision>
  <cp:lastPrinted>2016-03-02T05:03:00Z</cp:lastPrinted>
  <dcterms:created xsi:type="dcterms:W3CDTF">2012-08-07T06:15:00Z</dcterms:created>
  <dcterms:modified xsi:type="dcterms:W3CDTF">2016-04-25T00:26:00Z</dcterms:modified>
</cp:coreProperties>
</file>